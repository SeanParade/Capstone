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5C44D4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5C44D4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F448F4">
              <w:rPr>
                <w:b/>
                <w:sz w:val="40"/>
              </w:rPr>
              <w:t>#</w:t>
            </w:r>
            <w:r w:rsidR="000A0AFF">
              <w:rPr>
                <w:b/>
                <w:sz w:val="40"/>
              </w:rPr>
              <w:t>3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0A0AFF">
              <w:rPr>
                <w:b/>
                <w:sz w:val="24"/>
              </w:rPr>
              <w:t xml:space="preserve"> September 22</w:t>
            </w:r>
            <w:r w:rsidR="00F448F4">
              <w:rPr>
                <w:b/>
                <w:sz w:val="24"/>
              </w:rPr>
              <w:t>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448F4">
              <w:rPr>
                <w:b/>
                <w:sz w:val="24"/>
              </w:rPr>
              <w:t xml:space="preserve"> 12:30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448F4">
              <w:rPr>
                <w:b/>
                <w:sz w:val="24"/>
              </w:rPr>
              <w:t xml:space="preserve"> Room GBC C406</w:t>
            </w:r>
          </w:p>
        </w:tc>
      </w:tr>
      <w:bookmarkEnd w:id="1"/>
      <w:tr w:rsidR="00245DEB" w:rsidTr="005C44D4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2088" w:type="dxa"/>
          </w:tcPr>
          <w:p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</w:t>
            </w:r>
            <w:r w:rsidR="00F448F4">
              <w:t>Sean Price</w:t>
            </w:r>
            <w:r>
              <w:t xml:space="preserve">          </w:t>
            </w:r>
            <w:r w:rsidR="00F448F4">
              <w:t xml:space="preserve"> </w:t>
            </w:r>
            <w:r>
              <w:t xml:space="preserve">          Team member 3: </w:t>
            </w:r>
            <w:r w:rsidR="00F448F4">
              <w:t xml:space="preserve"> Nooran El-</w:t>
            </w:r>
            <w:proofErr w:type="spellStart"/>
            <w:r w:rsidR="00F448F4">
              <w:t>Sherif</w:t>
            </w:r>
            <w:proofErr w:type="spellEnd"/>
          </w:p>
          <w:p w:rsidR="00136D2C" w:rsidRDefault="00136D2C" w:rsidP="00657935">
            <w:pPr>
              <w:pStyle w:val="Standard1"/>
            </w:pPr>
            <w:r>
              <w:t>Team member</w:t>
            </w:r>
            <w:r w:rsidR="00F448F4">
              <w:t xml:space="preserve"> 2: Dylan Roberts     </w:t>
            </w:r>
            <w:r>
              <w:t xml:space="preserve">          Team member 4:</w:t>
            </w:r>
          </w:p>
        </w:tc>
      </w:tr>
      <w:bookmarkEnd w:id="3"/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136D2C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0A0AFF" w:rsidP="00D115B1">
            <w:pPr>
              <w:pStyle w:val="Standard1"/>
              <w:spacing w:before="120" w:after="120"/>
            </w:pPr>
            <w:r>
              <w:t>Server issues resolved</w:t>
            </w:r>
          </w:p>
        </w:tc>
      </w:tr>
      <w:tr w:rsidR="0022342B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22342B" w:rsidP="00F44F3A">
            <w:pPr>
              <w:pStyle w:val="Standard1"/>
              <w:spacing w:before="120" w:after="120"/>
            </w:pPr>
            <w:r>
              <w:t>Item #1 Server Configuration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22342B" w:rsidP="00D115B1">
            <w:pPr>
              <w:pStyle w:val="Standard1"/>
              <w:spacing w:before="120" w:after="120"/>
            </w:pPr>
            <w:r>
              <w:t>Next steps that need to be taken for the server, creating elevated users</w:t>
            </w:r>
          </w:p>
        </w:tc>
      </w:tr>
      <w:tr w:rsidR="00D115B1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22342B" w:rsidP="00F44F3A">
            <w:pPr>
              <w:pStyle w:val="Standard1"/>
              <w:spacing w:before="120" w:after="120"/>
            </w:pPr>
            <w:r>
              <w:t>Item #2</w:t>
            </w:r>
            <w:r w:rsidR="00F448F4">
              <w:t xml:space="preserve"> </w:t>
            </w:r>
            <w:r w:rsidR="000A0AFF">
              <w:t>Application Features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0A0AFF" w:rsidP="00F44F3A">
            <w:pPr>
              <w:pStyle w:val="Standard1"/>
              <w:spacing w:before="120" w:after="120"/>
            </w:pPr>
            <w:r>
              <w:t>Determine the core features of the application: order functionality, production functionality, analytics functionality</w:t>
            </w:r>
          </w:p>
        </w:tc>
      </w:tr>
      <w:tr w:rsidR="00136D2C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22342B" w:rsidP="00136D2C">
            <w:pPr>
              <w:pStyle w:val="Standard1"/>
              <w:spacing w:before="120" w:after="120"/>
            </w:pPr>
            <w:r>
              <w:t>Item #</w:t>
            </w:r>
            <w:proofErr w:type="gramStart"/>
            <w:r>
              <w:t xml:space="preserve">3 </w:t>
            </w:r>
            <w:r w:rsidR="000A0AFF">
              <w:t xml:space="preserve"> Business</w:t>
            </w:r>
            <w:proofErr w:type="gramEnd"/>
            <w:r w:rsidR="000A0AFF">
              <w:t xml:space="preserve"> Requirements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22342B" w:rsidP="00F44F3A">
            <w:pPr>
              <w:pStyle w:val="Standard1"/>
              <w:spacing w:before="120" w:after="120"/>
            </w:pPr>
            <w:r>
              <w:t>Specify the requirements, work needed on the business requirements document</w:t>
            </w:r>
          </w:p>
        </w:tc>
      </w:tr>
      <w:tr w:rsidR="00136D2C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A0AFF" w:rsidRDefault="0022342B" w:rsidP="00136D2C">
            <w:pPr>
              <w:pStyle w:val="Standard1"/>
              <w:spacing w:before="120" w:after="120"/>
            </w:pPr>
            <w:r>
              <w:t>Item # 4</w:t>
            </w:r>
            <w:r w:rsidR="000A0AFF">
              <w:t xml:space="preserve"> Mock-Up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0A0AFF" w:rsidP="00F44F3A">
            <w:pPr>
              <w:pStyle w:val="Standard1"/>
              <w:spacing w:before="120" w:after="120"/>
            </w:pPr>
            <w:r>
              <w:t>Creating a mockup design, what pages we would require, vague representation of what the application would look like</w:t>
            </w:r>
          </w:p>
        </w:tc>
      </w:tr>
      <w:tr w:rsidR="000A0AFF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A0AFF" w:rsidRDefault="0022342B" w:rsidP="00F44F3A">
            <w:pPr>
              <w:pStyle w:val="Standard1"/>
              <w:spacing w:before="120" w:after="120"/>
            </w:pPr>
            <w:r>
              <w:t>Item #5</w:t>
            </w:r>
            <w:r w:rsidR="000A0AFF">
              <w:t xml:space="preserve"> Future Implementation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A0AFF" w:rsidRPr="000A0AFF" w:rsidRDefault="000A0AFF" w:rsidP="00F44F3A">
            <w:pPr>
              <w:pStyle w:val="Standard1"/>
              <w:spacing w:before="120" w:after="120"/>
            </w:pPr>
            <w:r>
              <w:t>Plans for monetization, implementation that is out of scope for our first iteration</w:t>
            </w:r>
          </w:p>
        </w:tc>
      </w:tr>
      <w:tr w:rsidR="002F014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0147" w:rsidRDefault="002F0147" w:rsidP="00F44F3A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0147" w:rsidRDefault="002F0147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22342B" w:rsidRDefault="000A0AFF" w:rsidP="007B7107">
            <w:pPr>
              <w:pStyle w:val="Standard1"/>
              <w:spacing w:before="120" w:after="120"/>
            </w:pPr>
            <w:r>
              <w:t>#1</w:t>
            </w:r>
            <w:r w:rsidR="00364F3C">
              <w:t xml:space="preserve">                       </w:t>
            </w:r>
            <w:r w:rsidR="007B7107">
              <w:t xml:space="preserve"> </w:t>
            </w:r>
            <w:r>
              <w:t xml:space="preserve">  </w:t>
            </w:r>
            <w:r w:rsidR="0022342B">
              <w:t xml:space="preserve"> </w:t>
            </w:r>
            <w:r>
              <w:t xml:space="preserve">Sign on to the server, add user              </w:t>
            </w:r>
            <w:r w:rsidR="00114604">
              <w:t xml:space="preserve">         </w:t>
            </w:r>
            <w:r>
              <w:t>NE, DR</w:t>
            </w:r>
          </w:p>
          <w:p w:rsidR="0022342B" w:rsidRDefault="0022342B" w:rsidP="007B7107">
            <w:pPr>
              <w:pStyle w:val="Standard1"/>
              <w:spacing w:before="120" w:after="120"/>
            </w:pPr>
            <w:r>
              <w:t>#2                           Add document to github of system features   DR</w:t>
            </w:r>
          </w:p>
          <w:p w:rsidR="002F0147" w:rsidRDefault="0022342B" w:rsidP="007B7107">
            <w:pPr>
              <w:pStyle w:val="Standard1"/>
              <w:spacing w:before="120" w:after="120"/>
            </w:pPr>
            <w:r>
              <w:t>#3</w:t>
            </w:r>
            <w:r w:rsidR="00114604">
              <w:t xml:space="preserve">                           First draft of business requirements                NE</w:t>
            </w:r>
            <w:r w:rsidR="00114604">
              <w:br/>
            </w:r>
            <w:r w:rsidR="00114604">
              <w:br/>
              <w:t>#4                           Create a mock- up design of application         DR</w:t>
            </w:r>
            <w:r w:rsidR="00114604">
              <w:br/>
              <w:t xml:space="preserve">                               based on features</w:t>
            </w:r>
            <w:r w:rsidR="000A0AFF">
              <w:br/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136D2C" w:rsidP="00F44F3A">
            <w:pPr>
              <w:pStyle w:val="Standard1"/>
              <w:spacing w:before="120" w:after="120"/>
            </w:pPr>
            <w:r>
              <w:t>Date:</w:t>
            </w:r>
            <w:r w:rsidR="00114604">
              <w:t xml:space="preserve"> September 29</w:t>
            </w:r>
            <w:r w:rsidR="00364F3C">
              <w:t>, 2017</w:t>
            </w:r>
          </w:p>
          <w:p w:rsidR="00136D2C" w:rsidRDefault="00136D2C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64F3C">
              <w:t>12:30</w:t>
            </w:r>
          </w:p>
          <w:p w:rsidR="00136D2C" w:rsidRDefault="00136D2C" w:rsidP="00F44F3A">
            <w:pPr>
              <w:pStyle w:val="Standard1"/>
              <w:spacing w:before="120" w:after="120"/>
            </w:pPr>
            <w:r>
              <w:t>Location:</w:t>
            </w:r>
            <w:r w:rsidR="00364F3C">
              <w:t xml:space="preserve"> GBC C406</w:t>
            </w:r>
          </w:p>
          <w:p w:rsidR="00F44F3A" w:rsidRDefault="00136D2C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CB3AE0">
              <w:t>Follow up on action plan progress</w:t>
            </w:r>
            <w:r w:rsidR="00114604">
              <w:t>, consult Anjana on draft business requirements documentation</w:t>
            </w:r>
            <w:bookmarkStart w:id="5" w:name="_GoBack"/>
            <w:bookmarkEnd w:id="5"/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A0AFF"/>
    <w:rsid w:val="000B66C5"/>
    <w:rsid w:val="000D29B9"/>
    <w:rsid w:val="000E1E0D"/>
    <w:rsid w:val="00114604"/>
    <w:rsid w:val="00120431"/>
    <w:rsid w:val="0012691A"/>
    <w:rsid w:val="00136D2C"/>
    <w:rsid w:val="001B7575"/>
    <w:rsid w:val="001D01D2"/>
    <w:rsid w:val="00207F81"/>
    <w:rsid w:val="0022342B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64F3C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B7107"/>
    <w:rsid w:val="007C0B2F"/>
    <w:rsid w:val="007D7312"/>
    <w:rsid w:val="007E19F9"/>
    <w:rsid w:val="00815FE8"/>
    <w:rsid w:val="008A7CFF"/>
    <w:rsid w:val="008C34CB"/>
    <w:rsid w:val="00914913"/>
    <w:rsid w:val="00973816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CB3AE0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8F4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A7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2017-10-11T17:56:00Z</dcterms:created>
  <dcterms:modified xsi:type="dcterms:W3CDTF">2017-10-11T17:56:00Z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